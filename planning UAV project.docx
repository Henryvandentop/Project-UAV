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0"/>
        <w:gridCol w:w="1694"/>
        <w:gridCol w:w="3318"/>
        <w:gridCol w:w="3180"/>
      </w:tblGrid>
      <w:tr w:rsidR="000A30C5" w:rsidTr="000A30C5"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30C5" w:rsidRDefault="000A30C5">
            <w:pPr>
              <w:jc w:val="center"/>
              <w:rPr>
                <w:b/>
              </w:rPr>
            </w:pPr>
            <w:r>
              <w:rPr>
                <w:b/>
              </w:rPr>
              <w:t>Week nr.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30C5" w:rsidRDefault="000A30C5">
            <w:pPr>
              <w:jc w:val="center"/>
              <w:rPr>
                <w:b/>
              </w:rPr>
            </w:pPr>
            <w:r>
              <w:rPr>
                <w:b/>
              </w:rPr>
              <w:t>Deadline: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30C5" w:rsidRDefault="000A30C5"/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30C5" w:rsidRPr="000A30C5" w:rsidRDefault="000A30C5">
            <w:pPr>
              <w:rPr>
                <w:b/>
              </w:rPr>
            </w:pPr>
            <w:r w:rsidRPr="000A30C5">
              <w:rPr>
                <w:b/>
              </w:rPr>
              <w:t>Verantwoordelijk:</w:t>
            </w:r>
          </w:p>
        </w:tc>
      </w:tr>
      <w:tr w:rsidR="000A30C5" w:rsidTr="000A30C5"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30C5" w:rsidRDefault="00C3769B">
            <w:pPr>
              <w:jc w:val="center"/>
            </w:pPr>
            <w:r>
              <w:t>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30C5" w:rsidRDefault="00C3769B">
            <w:pPr>
              <w:jc w:val="center"/>
            </w:pPr>
            <w:r>
              <w:t>V</w:t>
            </w:r>
            <w:r w:rsidR="000A30C5">
              <w:t>r 09/5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0A30C5" w:rsidRDefault="000A30C5">
            <w:r>
              <w:t>demonstratie Positiebepaling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A30C5" w:rsidRDefault="000A30C5"/>
        </w:tc>
      </w:tr>
      <w:tr w:rsidR="000A30C5" w:rsidRPr="00C3769B" w:rsidTr="000A30C5"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30C5" w:rsidRDefault="00C3769B">
            <w:pPr>
              <w:jc w:val="center"/>
            </w:pPr>
            <w:r>
              <w:t>3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30C5" w:rsidRDefault="00C3769B">
            <w:pPr>
              <w:jc w:val="center"/>
            </w:pPr>
            <w:r>
              <w:t>Vr 16/09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A30C5" w:rsidRDefault="00C3769B">
            <w:r>
              <w:t>Data kunnen uitlezen van de quadcopter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A30C5" w:rsidRDefault="00C3769B">
            <w:r>
              <w:t>Henry</w:t>
            </w:r>
          </w:p>
        </w:tc>
      </w:tr>
      <w:tr w:rsidR="000A30C5" w:rsidRPr="000A30C5" w:rsidTr="000A30C5"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A30C5" w:rsidRDefault="000A30C5">
            <w:pPr>
              <w:jc w:val="center"/>
            </w:pPr>
            <w:r>
              <w:t>4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0A30C5" w:rsidRDefault="000A30C5" w:rsidP="00BF3007">
            <w:pPr>
              <w:jc w:val="center"/>
            </w:pPr>
            <w:r>
              <w:t>Wo 21/5</w:t>
            </w:r>
          </w:p>
        </w:tc>
        <w:tc>
          <w:tcPr>
            <w:tcW w:w="3318" w:type="dxa"/>
            <w:tcBorders>
              <w:top w:val="single" w:sz="4" w:space="0" w:color="auto"/>
              <w:bottom w:val="single" w:sz="4" w:space="0" w:color="auto"/>
            </w:tcBorders>
          </w:tcPr>
          <w:p w:rsidR="000A30C5" w:rsidRDefault="000A30C5" w:rsidP="00BF3007">
            <w:r>
              <w:t>Verschillende opties van navigatie getest</w:t>
            </w:r>
          </w:p>
        </w:tc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</w:tcPr>
          <w:p w:rsidR="000A30C5" w:rsidRDefault="000A30C5" w:rsidP="00BF3007">
            <w:r>
              <w:t>Joeri en Jort</w:t>
            </w:r>
          </w:p>
        </w:tc>
      </w:tr>
      <w:tr w:rsidR="000A30C5" w:rsidRPr="000A30C5" w:rsidTr="000A30C5"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0A30C5" w:rsidRDefault="000A30C5">
            <w:pPr>
              <w:jc w:val="center"/>
            </w:pPr>
            <w:r>
              <w:t>4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0A30C5" w:rsidRDefault="00C3769B" w:rsidP="00BF3007">
            <w:pPr>
              <w:jc w:val="center"/>
            </w:pPr>
            <w:r>
              <w:t>V</w:t>
            </w:r>
            <w:r w:rsidR="000A30C5">
              <w:t>r 23/5</w:t>
            </w:r>
          </w:p>
        </w:tc>
        <w:tc>
          <w:tcPr>
            <w:tcW w:w="3318" w:type="dxa"/>
            <w:tcBorders>
              <w:top w:val="single" w:sz="4" w:space="0" w:color="auto"/>
              <w:bottom w:val="single" w:sz="4" w:space="0" w:color="auto"/>
            </w:tcBorders>
          </w:tcPr>
          <w:p w:rsidR="000A30C5" w:rsidRDefault="000A30C5" w:rsidP="00BF3007">
            <w:r>
              <w:t>Demonstratie stabilisatie</w:t>
            </w:r>
            <w:bookmarkStart w:id="0" w:name="_GoBack"/>
            <w:bookmarkEnd w:id="0"/>
          </w:p>
        </w:tc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</w:tcPr>
          <w:p w:rsidR="000A30C5" w:rsidRDefault="000A30C5" w:rsidP="00BF3007">
            <w:r>
              <w:t>Jolan</w:t>
            </w:r>
          </w:p>
        </w:tc>
      </w:tr>
      <w:tr w:rsidR="000A30C5" w:rsidTr="000A30C5"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0A30C5" w:rsidRDefault="000A30C5">
            <w:pPr>
              <w:jc w:val="center"/>
            </w:pPr>
            <w:r>
              <w:t>5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0A30C5" w:rsidRDefault="00C3769B">
            <w:pPr>
              <w:jc w:val="center"/>
            </w:pPr>
            <w:r>
              <w:t>V</w:t>
            </w:r>
            <w:r w:rsidR="000A30C5">
              <w:t>r 06/6</w:t>
            </w:r>
          </w:p>
        </w:tc>
        <w:tc>
          <w:tcPr>
            <w:tcW w:w="3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0A30C5" w:rsidRDefault="000A30C5">
            <w:r>
              <w:t>Demonstratie baanregeling</w:t>
            </w:r>
          </w:p>
        </w:tc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A30C5" w:rsidRDefault="000A30C5">
            <w:r>
              <w:t>Joeri en Jort</w:t>
            </w:r>
          </w:p>
        </w:tc>
      </w:tr>
      <w:tr w:rsidR="000A30C5" w:rsidTr="000A30C5"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A30C5" w:rsidRDefault="000A30C5">
            <w:pPr>
              <w:jc w:val="center"/>
            </w:pPr>
            <w:r>
              <w:t>6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A30C5" w:rsidRDefault="00C3769B">
            <w:pPr>
              <w:jc w:val="center"/>
            </w:pPr>
            <w:r>
              <w:t>V</w:t>
            </w:r>
            <w:r w:rsidR="000A30C5">
              <w:t>r 13/6</w:t>
            </w:r>
          </w:p>
        </w:tc>
        <w:tc>
          <w:tcPr>
            <w:tcW w:w="331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A30C5" w:rsidRDefault="000A30C5">
            <w:r>
              <w:t>Eindverslag inleveren</w:t>
            </w:r>
          </w:p>
        </w:tc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</w:tcPr>
          <w:p w:rsidR="000A30C5" w:rsidRDefault="000A30C5"/>
        </w:tc>
      </w:tr>
      <w:tr w:rsidR="000A30C5" w:rsidTr="000A30C5"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0A30C5" w:rsidRDefault="000A30C5">
            <w:pPr>
              <w:jc w:val="center"/>
            </w:pPr>
            <w:r>
              <w:t>7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0A30C5" w:rsidRDefault="00C3769B">
            <w:pPr>
              <w:jc w:val="center"/>
            </w:pPr>
            <w:r>
              <w:t>V</w:t>
            </w:r>
            <w:r w:rsidR="000A30C5">
              <w:t>r 20/6</w:t>
            </w:r>
          </w:p>
        </w:tc>
        <w:tc>
          <w:tcPr>
            <w:tcW w:w="3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0A30C5" w:rsidRDefault="000A30C5">
            <w:r>
              <w:t>Verslag feedback inleveren</w:t>
            </w:r>
          </w:p>
        </w:tc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A30C5" w:rsidRDefault="000A30C5"/>
        </w:tc>
      </w:tr>
      <w:tr w:rsidR="000A30C5" w:rsidTr="000A30C5">
        <w:tc>
          <w:tcPr>
            <w:tcW w:w="1050" w:type="dxa"/>
            <w:tcBorders>
              <w:top w:val="single" w:sz="4" w:space="0" w:color="auto"/>
              <w:bottom w:val="nil"/>
            </w:tcBorders>
            <w:hideMark/>
          </w:tcPr>
          <w:p w:rsidR="000A30C5" w:rsidRDefault="000A30C5">
            <w:pPr>
              <w:jc w:val="center"/>
            </w:pPr>
            <w:r>
              <w:t>9</w:t>
            </w: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hideMark/>
          </w:tcPr>
          <w:p w:rsidR="000A30C5" w:rsidRDefault="00C3769B">
            <w:pPr>
              <w:jc w:val="center"/>
            </w:pPr>
            <w:r>
              <w:t>W</w:t>
            </w:r>
            <w:r w:rsidR="000A30C5">
              <w:t>o 25/6</w:t>
            </w:r>
          </w:p>
        </w:tc>
        <w:tc>
          <w:tcPr>
            <w:tcW w:w="3318" w:type="dxa"/>
            <w:tcBorders>
              <w:top w:val="single" w:sz="4" w:space="0" w:color="auto"/>
              <w:bottom w:val="nil"/>
            </w:tcBorders>
            <w:hideMark/>
          </w:tcPr>
          <w:p w:rsidR="000A30C5" w:rsidRDefault="000A30C5">
            <w:r>
              <w:t>Eindpresentatie</w:t>
            </w:r>
          </w:p>
        </w:tc>
        <w:tc>
          <w:tcPr>
            <w:tcW w:w="3180" w:type="dxa"/>
            <w:tcBorders>
              <w:top w:val="single" w:sz="4" w:space="0" w:color="auto"/>
              <w:bottom w:val="nil"/>
            </w:tcBorders>
          </w:tcPr>
          <w:p w:rsidR="000A30C5" w:rsidRDefault="009279D4">
            <w:r>
              <w:t>Iedereen</w:t>
            </w:r>
          </w:p>
        </w:tc>
      </w:tr>
    </w:tbl>
    <w:p w:rsidR="00687D76" w:rsidRPr="000A30C5" w:rsidRDefault="00687D76"/>
    <w:sectPr w:rsidR="00687D76" w:rsidRPr="000A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C5"/>
    <w:rsid w:val="0003060D"/>
    <w:rsid w:val="000A30C5"/>
    <w:rsid w:val="002327D1"/>
    <w:rsid w:val="00335F8E"/>
    <w:rsid w:val="00366B5F"/>
    <w:rsid w:val="003A01BE"/>
    <w:rsid w:val="00590231"/>
    <w:rsid w:val="00633DF3"/>
    <w:rsid w:val="00687D76"/>
    <w:rsid w:val="00693044"/>
    <w:rsid w:val="007114DD"/>
    <w:rsid w:val="008F1AD9"/>
    <w:rsid w:val="009279D4"/>
    <w:rsid w:val="00A76EB9"/>
    <w:rsid w:val="00B6350B"/>
    <w:rsid w:val="00C3769B"/>
    <w:rsid w:val="00CC5B09"/>
    <w:rsid w:val="00D35927"/>
    <w:rsid w:val="00DB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C5"/>
    <w:pPr>
      <w:suppressAutoHyphens/>
      <w:autoSpaceDN w:val="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C5"/>
    <w:pPr>
      <w:suppressAutoHyphens/>
      <w:autoSpaceDN w:val="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F49E4DDA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Samwel, J. (12082767)</dc:creator>
  <cp:lastModifiedBy>Samwel, J. (12082767)</cp:lastModifiedBy>
  <cp:revision>1</cp:revision>
  <dcterms:created xsi:type="dcterms:W3CDTF">2014-05-19T08:05:00Z</dcterms:created>
  <dcterms:modified xsi:type="dcterms:W3CDTF">2014-05-19T08:35:00Z</dcterms:modified>
</cp:coreProperties>
</file>